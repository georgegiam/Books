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58C1" w14:textId="2F0C5226" w:rsidR="00184CD1" w:rsidRPr="00C603D6" w:rsidRDefault="0074182A" w:rsidP="00C243B9">
      <w:pPr>
        <w:pStyle w:val="NoSpacing"/>
        <w:spacing w:line="360" w:lineRule="auto"/>
      </w:pPr>
      <w:r w:rsidRPr="00C603D6">
        <w:t>Individual reflection on the production of the Review</w:t>
      </w:r>
    </w:p>
    <w:p w14:paraId="6A30B2A3" w14:textId="18981E5D" w:rsidR="00184CD1" w:rsidRPr="00C603D6" w:rsidRDefault="0074182A" w:rsidP="00C243B9">
      <w:pPr>
        <w:pStyle w:val="NoSpacing"/>
        <w:spacing w:line="360" w:lineRule="auto"/>
      </w:pPr>
      <w:r w:rsidRPr="00C603D6">
        <w:t>George Giamouridis</w:t>
      </w:r>
    </w:p>
    <w:p w14:paraId="6941FED7" w14:textId="4E6E9669" w:rsidR="00184CD1" w:rsidRPr="00C603D6" w:rsidRDefault="0074182A" w:rsidP="00C243B9">
      <w:pPr>
        <w:pStyle w:val="NoSpacing"/>
        <w:spacing w:line="360" w:lineRule="auto"/>
      </w:pPr>
      <w:r w:rsidRPr="00C603D6">
        <w:t>gg1e20@soton.ac.uk</w:t>
      </w:r>
    </w:p>
    <w:p w14:paraId="23DA5FF7" w14:textId="0AFD1E44" w:rsidR="00184CD1" w:rsidRPr="00C603D6" w:rsidRDefault="0074182A" w:rsidP="00C243B9">
      <w:pPr>
        <w:pStyle w:val="NoSpacing"/>
        <w:spacing w:line="360" w:lineRule="auto"/>
      </w:pPr>
      <w:r w:rsidRPr="00C603D6">
        <w:t>15/01/2021</w:t>
      </w:r>
    </w:p>
    <w:p w14:paraId="0BA042C0" w14:textId="1FAE0A8E" w:rsidR="00184CD1" w:rsidRPr="00C603D6" w:rsidRDefault="0074182A" w:rsidP="00C243B9">
      <w:pPr>
        <w:pStyle w:val="Title"/>
        <w:spacing w:line="360" w:lineRule="auto"/>
        <w:jc w:val="left"/>
        <w:rPr>
          <w:b/>
          <w:bCs/>
        </w:rPr>
      </w:pPr>
      <w:r w:rsidRPr="00C603D6">
        <w:rPr>
          <w:b/>
          <w:bCs/>
        </w:rPr>
        <w:t>Evaluation of the teamwork process, team’s strengths and weaknesses highlighting and review results</w:t>
      </w:r>
    </w:p>
    <w:p w14:paraId="51380DDC" w14:textId="38BD761F" w:rsidR="0074182A" w:rsidRPr="00C603D6" w:rsidRDefault="0074182A" w:rsidP="00C243B9">
      <w:pPr>
        <w:pStyle w:val="Title"/>
        <w:spacing w:line="360" w:lineRule="auto"/>
        <w:ind w:firstLine="360"/>
        <w:jc w:val="left"/>
        <w:rPr>
          <w:rFonts w:asciiTheme="minorHAnsi" w:eastAsiaTheme="minorEastAsia" w:hAnsiTheme="minorHAnsi" w:cstheme="minorBidi"/>
          <w:spacing w:val="0"/>
          <w:kern w:val="0"/>
          <w:lang w:val="en-GB"/>
        </w:rPr>
      </w:pPr>
      <w:r w:rsidRPr="00C603D6">
        <w:rPr>
          <w:rFonts w:asciiTheme="minorHAnsi" w:eastAsiaTheme="minorEastAsia" w:hAnsiTheme="minorHAnsi" w:cstheme="minorBidi"/>
          <w:spacing w:val="0"/>
          <w:kern w:val="0"/>
        </w:rPr>
        <w:t>In general, our team worked quite satisfactorily and as a result we manage</w:t>
      </w:r>
      <w:r w:rsidR="003F46C8" w:rsidRPr="00C603D6">
        <w:rPr>
          <w:rFonts w:asciiTheme="minorHAnsi" w:eastAsiaTheme="minorEastAsia" w:hAnsiTheme="minorHAnsi" w:cstheme="minorBidi"/>
          <w:spacing w:val="0"/>
          <w:kern w:val="0"/>
        </w:rPr>
        <w:t>d</w:t>
      </w:r>
      <w:r w:rsidRPr="00C603D6">
        <w:rPr>
          <w:rFonts w:asciiTheme="minorHAnsi" w:eastAsiaTheme="minorEastAsia" w:hAnsiTheme="minorHAnsi" w:cstheme="minorBidi"/>
          <w:spacing w:val="0"/>
          <w:kern w:val="0"/>
        </w:rPr>
        <w:t xml:space="preserve"> to achieve the result we wanted.</w:t>
      </w:r>
      <w:r w:rsidRPr="00C603D6">
        <w:t xml:space="preserve"> </w:t>
      </w:r>
      <w:r w:rsidRPr="00C603D6">
        <w:rPr>
          <w:lang w:val="en-GB"/>
        </w:rPr>
        <w:t xml:space="preserve"> </w:t>
      </w:r>
      <w:r w:rsidRPr="00C603D6">
        <w:t>T</w:t>
      </w:r>
      <w:r w:rsidRPr="00C603D6">
        <w:rPr>
          <w:rFonts w:asciiTheme="minorHAnsi" w:eastAsiaTheme="minorEastAsia" w:hAnsiTheme="minorHAnsi" w:cstheme="minorBidi"/>
          <w:spacing w:val="0"/>
          <w:kern w:val="0"/>
        </w:rPr>
        <w:t>he goals we set were clear from the beginning and there was complete agreement with the assignment of the tasks.</w:t>
      </w:r>
      <w:r w:rsidR="006600EF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The strong point of the team was that each member met 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the</w:t>
      </w:r>
      <w:r w:rsidR="006600EF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deadlines and presented </w:t>
      </w:r>
      <w:r w:rsidR="006600EF" w:rsidRPr="00C603D6">
        <w:rPr>
          <w:rFonts w:asciiTheme="minorHAnsi" w:eastAsiaTheme="minorEastAsia" w:hAnsiTheme="minorHAnsi" w:cstheme="minorBidi"/>
          <w:spacing w:val="0"/>
          <w:kern w:val="0"/>
        </w:rPr>
        <w:t>their task</w:t>
      </w:r>
      <w:r w:rsidR="006600EF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in a timely manner.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</w:rPr>
        <w:t>However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, the team </w:t>
      </w:r>
      <w:r w:rsidR="004166D9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faced an issue with regard to the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communicatio</w:t>
      </w:r>
      <w:r w:rsidR="004166D9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n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. </w:t>
      </w:r>
      <w:r w:rsidR="00AB526A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All members were not </w:t>
      </w:r>
      <w:r w:rsidR="00592427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equally actively participating</w:t>
      </w:r>
      <w:r w:rsidR="00AF70E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in the meetings (muted microphones, no active participation in the discussion).</w:t>
      </w:r>
      <w:r w:rsidR="00592427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I believe that in case we had not faced this issue,</w:t>
      </w:r>
      <w:r w:rsidR="004252B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</w:t>
      </w:r>
      <w:r w:rsidR="00592427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the team would have been even more productive and efficient. </w:t>
      </w:r>
      <w:r w:rsidR="00106FA6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Nevertheless, </w:t>
      </w:r>
      <w:r w:rsidR="007757C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all team members including me, </w:t>
      </w:r>
      <w:r w:rsidR="004252B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were very satisfied</w:t>
      </w:r>
      <w:r w:rsidR="007757C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with our results. </w:t>
      </w:r>
      <w:r w:rsidR="004252B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We met the goals we had </w:t>
      </w:r>
      <w:r w:rsidR="006E0512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set,</w:t>
      </w:r>
      <w:r w:rsidR="004252BE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and we managed to achieve </w:t>
      </w:r>
      <w:r w:rsidR="00E87026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the main goal we had set.</w:t>
      </w:r>
      <w:r w:rsidR="006E0512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</w:t>
      </w:r>
      <w:r w:rsidR="006E0512" w:rsidRPr="00C603D6">
        <w:rPr>
          <w:rFonts w:asciiTheme="minorHAnsi" w:eastAsiaTheme="minorEastAsia" w:hAnsiTheme="minorHAnsi" w:cstheme="minorBidi"/>
          <w:spacing w:val="0"/>
          <w:kern w:val="0"/>
        </w:rPr>
        <w:t>Although</w:t>
      </w:r>
      <w:r w:rsidR="006E0512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 xml:space="preserve"> as I mentioned above the team had an issue with the communication part, we finally managed to work together harmoniously and </w:t>
      </w:r>
      <w:r w:rsidR="006874B5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meet our objectives</w:t>
      </w:r>
      <w:r w:rsidR="006E0512" w:rsidRPr="00C603D6">
        <w:rPr>
          <w:rFonts w:asciiTheme="minorHAnsi" w:eastAsiaTheme="minorEastAsia" w:hAnsiTheme="minorHAnsi" w:cstheme="minorBidi"/>
          <w:spacing w:val="0"/>
          <w:kern w:val="0"/>
          <w:lang w:val="en-GB"/>
        </w:rPr>
        <w:t>.</w:t>
      </w:r>
    </w:p>
    <w:p w14:paraId="4F0CFB63" w14:textId="181DFB22" w:rsidR="0074182A" w:rsidRPr="00C603D6" w:rsidRDefault="0074182A" w:rsidP="00C243B9">
      <w:pPr>
        <w:pStyle w:val="Title"/>
        <w:spacing w:line="360" w:lineRule="auto"/>
        <w:jc w:val="left"/>
        <w:rPr>
          <w:b/>
          <w:bCs/>
        </w:rPr>
      </w:pPr>
      <w:r w:rsidRPr="00C603D6">
        <w:rPr>
          <w:b/>
          <w:bCs/>
        </w:rPr>
        <w:t xml:space="preserve">Evaluation and reflection on my own performance in relations to the team as a whole </w:t>
      </w:r>
    </w:p>
    <w:p w14:paraId="6562AEF3" w14:textId="672B4E07" w:rsidR="00490C00" w:rsidRPr="00C603D6" w:rsidRDefault="00B95214" w:rsidP="00490C00">
      <w:pPr>
        <w:spacing w:line="360" w:lineRule="auto"/>
        <w:rPr>
          <w:lang w:val="en-GB"/>
        </w:rPr>
      </w:pPr>
      <w:r w:rsidRPr="00C603D6">
        <w:t xml:space="preserve">Considering </w:t>
      </w:r>
      <w:r w:rsidR="00353FE7" w:rsidRPr="00C603D6">
        <w:t>the</w:t>
      </w:r>
      <w:r w:rsidRPr="00C603D6">
        <w:t xml:space="preserve"> final results</w:t>
      </w:r>
      <w:r w:rsidR="00353FE7" w:rsidRPr="00C603D6">
        <w:t>, I</w:t>
      </w:r>
      <w:r w:rsidRPr="00C603D6">
        <w:t xml:space="preserve"> strongly</w:t>
      </w:r>
      <w:r w:rsidR="00353FE7" w:rsidRPr="00C603D6">
        <w:t xml:space="preserve"> believe that </w:t>
      </w:r>
      <w:r w:rsidR="006B2CB1" w:rsidRPr="00C603D6">
        <w:t>I had a key role in the team</w:t>
      </w:r>
      <w:r w:rsidR="00353FE7" w:rsidRPr="00C603D6">
        <w:t>.</w:t>
      </w:r>
      <w:r w:rsidR="000A7A17" w:rsidRPr="00C603D6">
        <w:rPr>
          <w:lang w:val="en-GB"/>
        </w:rPr>
        <w:t xml:space="preserve"> </w:t>
      </w:r>
      <w:r w:rsidR="00B608A7" w:rsidRPr="00C603D6">
        <w:rPr>
          <w:lang w:val="en-GB"/>
        </w:rPr>
        <w:t xml:space="preserve">First, I </w:t>
      </w:r>
      <w:r w:rsidR="00043EF9" w:rsidRPr="00C603D6">
        <w:rPr>
          <w:lang w:val="en-GB"/>
        </w:rPr>
        <w:t xml:space="preserve">followed an “open-door policy” </w:t>
      </w:r>
      <w:r w:rsidR="00412E46" w:rsidRPr="00C603D6">
        <w:rPr>
          <w:lang w:val="en-GB"/>
        </w:rPr>
        <w:t xml:space="preserve">with the </w:t>
      </w:r>
      <w:r w:rsidR="00B608A7" w:rsidRPr="00C603D6">
        <w:rPr>
          <w:lang w:val="en-GB"/>
        </w:rPr>
        <w:t>rest of the team</w:t>
      </w:r>
      <w:r w:rsidR="008C016E" w:rsidRPr="00C603D6">
        <w:rPr>
          <w:lang w:val="en-GB"/>
        </w:rPr>
        <w:t xml:space="preserve">. In other </w:t>
      </w:r>
      <w:r w:rsidR="000D1AEB" w:rsidRPr="00C603D6">
        <w:rPr>
          <w:lang w:val="en-GB"/>
        </w:rPr>
        <w:t>words,</w:t>
      </w:r>
      <w:r w:rsidR="008C016E" w:rsidRPr="00C603D6">
        <w:rPr>
          <w:lang w:val="en-GB"/>
        </w:rPr>
        <w:t xml:space="preserve"> I was always and available for different approaches</w:t>
      </w:r>
      <w:r w:rsidR="00BF28AE">
        <w:rPr>
          <w:lang w:val="en-GB"/>
        </w:rPr>
        <w:t>,</w:t>
      </w:r>
      <w:r w:rsidR="008C016E" w:rsidRPr="00C603D6">
        <w:rPr>
          <w:lang w:val="en-GB"/>
        </w:rPr>
        <w:t xml:space="preserve"> comments and feedback</w:t>
      </w:r>
      <w:r w:rsidR="00B608A7" w:rsidRPr="00C603D6">
        <w:rPr>
          <w:lang w:val="en-GB"/>
        </w:rPr>
        <w:t>.</w:t>
      </w:r>
      <w:r w:rsidR="00475E5B" w:rsidRPr="00C603D6">
        <w:rPr>
          <w:lang w:val="en-GB"/>
        </w:rPr>
        <w:t xml:space="preserve"> </w:t>
      </w:r>
      <w:r w:rsidR="000A7A17" w:rsidRPr="00C603D6">
        <w:rPr>
          <w:lang w:val="en-GB"/>
        </w:rPr>
        <w:t xml:space="preserve">I was constantly trying to encourage </w:t>
      </w:r>
      <w:r w:rsidR="00C20E1B" w:rsidRPr="00C603D6">
        <w:rPr>
          <w:lang w:val="en-GB"/>
        </w:rPr>
        <w:t xml:space="preserve">my </w:t>
      </w:r>
      <w:r w:rsidR="00D22C41" w:rsidRPr="00C603D6">
        <w:rPr>
          <w:lang w:val="en-GB"/>
        </w:rPr>
        <w:t>colleagues</w:t>
      </w:r>
      <w:r w:rsidR="000A7A17" w:rsidRPr="00C603D6">
        <w:rPr>
          <w:lang w:val="en-GB"/>
        </w:rPr>
        <w:t xml:space="preserve"> to actively participate in the meetings. I was </w:t>
      </w:r>
      <w:r w:rsidR="00D22C41" w:rsidRPr="00C603D6">
        <w:rPr>
          <w:lang w:val="en-GB"/>
        </w:rPr>
        <w:t>seeking</w:t>
      </w:r>
      <w:r w:rsidR="000A7A17" w:rsidRPr="00C603D6">
        <w:rPr>
          <w:lang w:val="en-GB"/>
        </w:rPr>
        <w:t xml:space="preserve"> to come to an agreement with the other members regarding the assignment of the roles </w:t>
      </w:r>
      <w:r w:rsidR="000A7A17" w:rsidRPr="00C603D6">
        <w:t xml:space="preserve">and the tasks </w:t>
      </w:r>
      <w:r w:rsidR="000A7A17" w:rsidRPr="00C603D6">
        <w:rPr>
          <w:lang w:val="en-GB"/>
        </w:rPr>
        <w:t xml:space="preserve">(that was the reason why we did not have any conflict during the project). In terms of the research part of the review and its writing, my contribution was quite </w:t>
      </w:r>
      <w:r w:rsidR="001C62FD" w:rsidRPr="00C603D6">
        <w:t>important</w:t>
      </w:r>
      <w:r w:rsidR="000A7A17" w:rsidRPr="00C603D6">
        <w:rPr>
          <w:lang w:val="en-GB"/>
        </w:rPr>
        <w:t xml:space="preserve">. I </w:t>
      </w:r>
      <w:r w:rsidR="00855E85">
        <w:rPr>
          <w:lang w:val="en-GB"/>
        </w:rPr>
        <w:t xml:space="preserve">was involved in </w:t>
      </w:r>
      <w:r w:rsidR="000A7A17" w:rsidRPr="00C603D6">
        <w:rPr>
          <w:lang w:val="en-GB"/>
        </w:rPr>
        <w:t xml:space="preserve">several </w:t>
      </w:r>
      <w:r w:rsidR="00DA737A" w:rsidRPr="00C603D6">
        <w:rPr>
          <w:lang w:val="en-GB"/>
        </w:rPr>
        <w:t>sections</w:t>
      </w:r>
      <w:r w:rsidR="000A7A17" w:rsidRPr="00C603D6">
        <w:rPr>
          <w:lang w:val="en-GB"/>
        </w:rPr>
        <w:t xml:space="preserve"> (as you </w:t>
      </w:r>
      <w:r w:rsidR="0069583C" w:rsidRPr="00C603D6">
        <w:rPr>
          <w:lang w:val="en-GB"/>
        </w:rPr>
        <w:t>may</w:t>
      </w:r>
      <w:r w:rsidR="000A7A17" w:rsidRPr="00C603D6">
        <w:rPr>
          <w:lang w:val="en-GB"/>
        </w:rPr>
        <w:t xml:space="preserve"> see in the </w:t>
      </w:r>
      <w:r w:rsidR="00F3151B" w:rsidRPr="00C603D6">
        <w:rPr>
          <w:lang w:val="en-GB"/>
        </w:rPr>
        <w:t>contribution document</w:t>
      </w:r>
      <w:r w:rsidR="000A7A17" w:rsidRPr="00C603D6">
        <w:rPr>
          <w:lang w:val="en-GB"/>
        </w:rPr>
        <w:t>) and wrote a very large part of the review.</w:t>
      </w:r>
      <w:r w:rsidR="00B610E4" w:rsidRPr="00C603D6">
        <w:rPr>
          <w:lang w:val="en-GB"/>
        </w:rPr>
        <w:t xml:space="preserve"> </w:t>
      </w:r>
      <w:r w:rsidR="004926FD">
        <w:rPr>
          <w:lang w:val="en-GB"/>
        </w:rPr>
        <w:t xml:space="preserve">Finally, I tried to stay within timelines and </w:t>
      </w:r>
      <w:r w:rsidR="00B610E4" w:rsidRPr="00C603D6">
        <w:rPr>
          <w:lang w:val="en-GB"/>
        </w:rPr>
        <w:t>deliver my task</w:t>
      </w:r>
      <w:r w:rsidR="00694E88">
        <w:rPr>
          <w:lang w:val="en-GB"/>
        </w:rPr>
        <w:t>s</w:t>
      </w:r>
      <w:r w:rsidR="00B610E4" w:rsidRPr="00C603D6">
        <w:rPr>
          <w:lang w:val="en-GB"/>
        </w:rPr>
        <w:t xml:space="preserve"> </w:t>
      </w:r>
      <w:r w:rsidR="00D91570">
        <w:rPr>
          <w:lang w:val="en-GB"/>
        </w:rPr>
        <w:t>complete.</w:t>
      </w:r>
      <w:r w:rsidR="00F37340" w:rsidRPr="00C603D6">
        <w:rPr>
          <w:lang w:val="en-GB"/>
        </w:rPr>
        <w:t xml:space="preserve"> </w:t>
      </w:r>
      <w:r w:rsidR="005D66D8">
        <w:rPr>
          <w:lang w:val="en-GB"/>
        </w:rPr>
        <w:t xml:space="preserve">I feel </w:t>
      </w:r>
      <w:r w:rsidR="00F827ED" w:rsidRPr="00C603D6">
        <w:rPr>
          <w:lang w:val="en-GB"/>
        </w:rPr>
        <w:t>that my collaboration with the rest of the team was very good</w:t>
      </w:r>
      <w:r w:rsidR="00733EB8">
        <w:rPr>
          <w:lang w:val="en-GB"/>
        </w:rPr>
        <w:t xml:space="preserve"> taking into consideration </w:t>
      </w:r>
      <w:r w:rsidR="00F827ED" w:rsidRPr="00C603D6">
        <w:rPr>
          <w:lang w:val="en-GB"/>
        </w:rPr>
        <w:t xml:space="preserve">the positive </w:t>
      </w:r>
      <w:r w:rsidR="00733EB8">
        <w:rPr>
          <w:lang w:val="en-GB"/>
        </w:rPr>
        <w:t xml:space="preserve">feedback </w:t>
      </w:r>
      <w:r w:rsidR="00F827ED" w:rsidRPr="00C603D6">
        <w:rPr>
          <w:lang w:val="en-GB"/>
        </w:rPr>
        <w:t>from the other members during an informal meeting we had to discuss the overall picture of the coursework.</w:t>
      </w:r>
    </w:p>
    <w:p w14:paraId="22D47343" w14:textId="0CECADB8" w:rsidR="0074182A" w:rsidRPr="00C603D6" w:rsidRDefault="0074182A" w:rsidP="00C243B9">
      <w:pPr>
        <w:pStyle w:val="Title"/>
        <w:spacing w:line="360" w:lineRule="auto"/>
        <w:jc w:val="left"/>
        <w:rPr>
          <w:b/>
          <w:bCs/>
          <w:lang w:val="en-GB"/>
        </w:rPr>
      </w:pPr>
      <w:r w:rsidRPr="00C603D6">
        <w:rPr>
          <w:b/>
          <w:bCs/>
        </w:rPr>
        <w:t>Personal view of the subject area of the review, specifically focusing on potential business, social and environmental impact as well as research potential.</w:t>
      </w:r>
    </w:p>
    <w:p w14:paraId="7A15C8A8" w14:textId="4C403B8F" w:rsidR="008F1155" w:rsidRPr="00C603D6" w:rsidRDefault="008F1155" w:rsidP="00C243B9">
      <w:pPr>
        <w:spacing w:line="360" w:lineRule="auto"/>
        <w:rPr>
          <w:lang w:val="en-GB"/>
        </w:rPr>
      </w:pPr>
      <w:r w:rsidRPr="00C603D6">
        <w:t xml:space="preserve">Although the topic we chose does not </w:t>
      </w:r>
      <w:r w:rsidR="00375B82">
        <w:t>fit to</w:t>
      </w:r>
      <w:r w:rsidRPr="00C603D6">
        <w:t xml:space="preserve"> my scientific interests, I thought from the beginning that it </w:t>
      </w:r>
      <w:r w:rsidR="00E84663">
        <w:t>was</w:t>
      </w:r>
      <w:r w:rsidRPr="00C603D6">
        <w:t xml:space="preserve"> a very good idea to deal with it</w:t>
      </w:r>
      <w:r w:rsidR="00CC2E6D">
        <w:t xml:space="preserve"> and also a good experience</w:t>
      </w:r>
      <w:r w:rsidR="00E84663">
        <w:t>,</w:t>
      </w:r>
      <w:r w:rsidRPr="00C603D6">
        <w:t xml:space="preserve"> as it</w:t>
      </w:r>
      <w:r w:rsidRPr="00C603D6">
        <w:rPr>
          <w:lang w:val="en-GB"/>
        </w:rPr>
        <w:t xml:space="preserve"> has a </w:t>
      </w:r>
      <w:r w:rsidRPr="00C603D6">
        <w:rPr>
          <w:lang w:val="en-GB"/>
        </w:rPr>
        <w:lastRenderedPageBreak/>
        <w:t xml:space="preserve">huge potential to the </w:t>
      </w:r>
      <w:r w:rsidR="00B314F2">
        <w:rPr>
          <w:lang w:val="en-GB"/>
        </w:rPr>
        <w:t>society</w:t>
      </w:r>
      <w:r w:rsidRPr="00C603D6">
        <w:t>.</w:t>
      </w:r>
      <w:r w:rsidR="00D152FD" w:rsidRPr="00C603D6">
        <w:rPr>
          <w:lang w:val="en-GB"/>
        </w:rPr>
        <w:t xml:space="preserve"> </w:t>
      </w:r>
      <w:r w:rsidR="00F36F6B" w:rsidRPr="00C603D6">
        <w:rPr>
          <w:lang w:val="en-GB"/>
        </w:rPr>
        <w:t xml:space="preserve">I think it is </w:t>
      </w:r>
      <w:r w:rsidR="00DB7ABD">
        <w:rPr>
          <w:lang w:val="en-GB"/>
        </w:rPr>
        <w:t>worthy</w:t>
      </w:r>
      <w:r w:rsidR="00F36F6B" w:rsidRPr="00C603D6">
        <w:rPr>
          <w:lang w:val="en-GB"/>
        </w:rPr>
        <w:t xml:space="preserve"> to get in touch and study </w:t>
      </w:r>
      <w:r w:rsidR="00226A7C" w:rsidRPr="00C603D6">
        <w:t xml:space="preserve">other </w:t>
      </w:r>
      <w:r w:rsidR="00F36F6B" w:rsidRPr="00C603D6">
        <w:rPr>
          <w:lang w:val="en-GB"/>
        </w:rPr>
        <w:t xml:space="preserve">technologies beyond our scientific field especially when they have a great impact on society. </w:t>
      </w:r>
      <w:r w:rsidR="009E6E86">
        <w:rPr>
          <w:lang w:val="en-GB"/>
        </w:rPr>
        <w:t xml:space="preserve">Nowadays, </w:t>
      </w:r>
      <w:r w:rsidR="00D152FD" w:rsidRPr="00C603D6">
        <w:rPr>
          <w:lang w:val="en-GB"/>
        </w:rPr>
        <w:t xml:space="preserve">Artificial intelligence is </w:t>
      </w:r>
      <w:r w:rsidR="00CB7131" w:rsidRPr="00C603D6">
        <w:rPr>
          <w:lang w:val="en-GB"/>
        </w:rPr>
        <w:t>everywhere,</w:t>
      </w:r>
      <w:r w:rsidR="00A234C2" w:rsidRPr="00C603D6">
        <w:rPr>
          <w:lang w:val="en-GB"/>
        </w:rPr>
        <w:t xml:space="preserve"> and it i</w:t>
      </w:r>
      <w:r w:rsidR="00D152FD" w:rsidRPr="00C603D6">
        <w:rPr>
          <w:lang w:val="en-GB"/>
        </w:rPr>
        <w:t xml:space="preserve">s one of the </w:t>
      </w:r>
      <w:r w:rsidR="00772BC5" w:rsidRPr="00C603D6">
        <w:rPr>
          <w:lang w:val="en-GB"/>
        </w:rPr>
        <w:t xml:space="preserve">many </w:t>
      </w:r>
      <w:r w:rsidR="00A234C2" w:rsidRPr="00C603D6">
        <w:rPr>
          <w:lang w:val="en-GB"/>
        </w:rPr>
        <w:t>technologies</w:t>
      </w:r>
      <w:r w:rsidR="00D152FD" w:rsidRPr="00C603D6">
        <w:rPr>
          <w:lang w:val="en-GB"/>
        </w:rPr>
        <w:t xml:space="preserve"> that promises to completely change our lives and provide solutions to everyday problems.</w:t>
      </w:r>
      <w:r w:rsidR="00095390" w:rsidRPr="00C603D6">
        <w:rPr>
          <w:lang w:val="en-GB"/>
        </w:rPr>
        <w:t xml:space="preserve"> However, we thought that our involvement </w:t>
      </w:r>
      <w:r w:rsidR="00B20754">
        <w:rPr>
          <w:lang w:val="en-GB"/>
        </w:rPr>
        <w:t>in</w:t>
      </w:r>
      <w:r w:rsidR="00095390" w:rsidRPr="00C603D6">
        <w:rPr>
          <w:lang w:val="en-GB"/>
        </w:rPr>
        <w:t xml:space="preserve"> a more specific topic related to artificial intelligence would be of greater interest. </w:t>
      </w:r>
      <w:r w:rsidR="00E06B3F">
        <w:rPr>
          <w:lang w:val="en-GB"/>
        </w:rPr>
        <w:t>Thus</w:t>
      </w:r>
      <w:r w:rsidR="00095390" w:rsidRPr="00C603D6">
        <w:rPr>
          <w:lang w:val="en-GB"/>
        </w:rPr>
        <w:t>, we decided to deal with Voice Assistants technology. As we mention</w:t>
      </w:r>
      <w:r w:rsidR="00CB7131" w:rsidRPr="00C603D6">
        <w:rPr>
          <w:lang w:val="en-GB"/>
        </w:rPr>
        <w:t xml:space="preserve">ed in </w:t>
      </w:r>
      <w:r w:rsidR="00095390" w:rsidRPr="00C603D6">
        <w:rPr>
          <w:lang w:val="en-GB"/>
        </w:rPr>
        <w:t xml:space="preserve">our work, in the </w:t>
      </w:r>
      <w:r w:rsidR="009C77E4" w:rsidRPr="00C603D6">
        <w:rPr>
          <w:lang w:val="en-GB"/>
        </w:rPr>
        <w:t>r</w:t>
      </w:r>
      <w:r w:rsidR="00095390" w:rsidRPr="00C603D6">
        <w:rPr>
          <w:lang w:val="en-GB"/>
        </w:rPr>
        <w:t xml:space="preserve">esearch </w:t>
      </w:r>
      <w:r w:rsidR="00095390" w:rsidRPr="00C603D6">
        <w:t>field</w:t>
      </w:r>
      <w:r w:rsidR="00095390" w:rsidRPr="00C603D6">
        <w:rPr>
          <w:lang w:val="en-GB"/>
        </w:rPr>
        <w:t xml:space="preserve"> there is not much concern </w:t>
      </w:r>
      <w:r w:rsidR="000D7740">
        <w:rPr>
          <w:lang w:val="en-GB"/>
        </w:rPr>
        <w:t>about</w:t>
      </w:r>
      <w:r w:rsidR="00095390" w:rsidRPr="00C603D6">
        <w:rPr>
          <w:lang w:val="en-GB"/>
        </w:rPr>
        <w:t xml:space="preserve"> this topic. Nevertheless, this topic is evolving tremendously </w:t>
      </w:r>
      <w:r w:rsidR="00DF474F" w:rsidRPr="00C603D6">
        <w:rPr>
          <w:lang w:val="en-GB"/>
        </w:rPr>
        <w:t>today,</w:t>
      </w:r>
      <w:r w:rsidR="00095390" w:rsidRPr="00C603D6">
        <w:rPr>
          <w:lang w:val="en-GB"/>
        </w:rPr>
        <w:t xml:space="preserve"> and </w:t>
      </w:r>
      <w:r w:rsidR="006F6F2D">
        <w:rPr>
          <w:lang w:val="en-GB"/>
        </w:rPr>
        <w:t xml:space="preserve">people </w:t>
      </w:r>
      <w:r w:rsidR="00095390" w:rsidRPr="00C603D6">
        <w:rPr>
          <w:lang w:val="en-GB"/>
        </w:rPr>
        <w:t>coming closer and closer to this technology.</w:t>
      </w:r>
      <w:r w:rsidR="00DF474F" w:rsidRPr="00C603D6">
        <w:rPr>
          <w:lang w:val="en-GB"/>
        </w:rPr>
        <w:t xml:space="preserve"> So, we decided to </w:t>
      </w:r>
      <w:r w:rsidR="008E0C27">
        <w:rPr>
          <w:lang w:val="en-GB"/>
        </w:rPr>
        <w:t>focus on this</w:t>
      </w:r>
      <w:r w:rsidR="00DF474F" w:rsidRPr="00C603D6">
        <w:rPr>
          <w:lang w:val="en-GB"/>
        </w:rPr>
        <w:t xml:space="preserve"> topic </w:t>
      </w:r>
      <w:r w:rsidR="00A31D46">
        <w:rPr>
          <w:lang w:val="en-GB"/>
        </w:rPr>
        <w:t xml:space="preserve">and </w:t>
      </w:r>
      <w:r w:rsidR="00DF474F" w:rsidRPr="00C603D6">
        <w:rPr>
          <w:lang w:val="en-GB"/>
        </w:rPr>
        <w:t>highlight the following elements:</w:t>
      </w:r>
    </w:p>
    <w:p w14:paraId="1CC999FD" w14:textId="6D17E070" w:rsidR="00DF474F" w:rsidRPr="00C603D6" w:rsidRDefault="00DF474F" w:rsidP="00C243B9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 w:rsidRPr="00C603D6">
        <w:rPr>
          <w:lang w:val="en-GB"/>
        </w:rPr>
        <w:t>The key features and technology behind a Virtual Assistant</w:t>
      </w:r>
    </w:p>
    <w:p w14:paraId="480A23A5" w14:textId="0EF53174" w:rsidR="00DF474F" w:rsidRPr="00C603D6" w:rsidRDefault="00DF474F" w:rsidP="00C243B9">
      <w:pPr>
        <w:pStyle w:val="ListParagraph"/>
        <w:numPr>
          <w:ilvl w:val="0"/>
          <w:numId w:val="16"/>
        </w:numPr>
        <w:spacing w:line="360" w:lineRule="auto"/>
        <w:rPr>
          <w:lang w:val="en-GB"/>
        </w:rPr>
      </w:pPr>
      <w:r w:rsidRPr="00C603D6">
        <w:t>T</w:t>
      </w:r>
      <w:r w:rsidRPr="00C603D6">
        <w:rPr>
          <w:lang w:val="en-GB"/>
        </w:rPr>
        <w:t>he applications of this technology in everyday life</w:t>
      </w:r>
    </w:p>
    <w:p w14:paraId="6F76DE91" w14:textId="2C83F5E3" w:rsidR="00CB7131" w:rsidRPr="00C603D6" w:rsidRDefault="00CB7131" w:rsidP="00CE214E">
      <w:pPr>
        <w:spacing w:line="360" w:lineRule="auto"/>
        <w:rPr>
          <w:lang w:val="en-GB"/>
        </w:rPr>
      </w:pPr>
      <w:r w:rsidRPr="00C603D6">
        <w:rPr>
          <w:lang w:val="en-GB"/>
        </w:rPr>
        <w:t xml:space="preserve">Through our work we managed to make clear how this technology can be used and provide effective solutions </w:t>
      </w:r>
      <w:r w:rsidR="00A31D46">
        <w:rPr>
          <w:lang w:val="en-GB"/>
        </w:rPr>
        <w:t xml:space="preserve">in </w:t>
      </w:r>
      <w:r w:rsidR="0006545A">
        <w:rPr>
          <w:lang w:val="en-GB"/>
        </w:rPr>
        <w:t xml:space="preserve">many aspects of our </w:t>
      </w:r>
      <w:r w:rsidR="00210A42">
        <w:rPr>
          <w:lang w:val="en-GB"/>
        </w:rPr>
        <w:t>life</w:t>
      </w:r>
      <w:r w:rsidR="00A31D46">
        <w:rPr>
          <w:lang w:val="en-GB"/>
        </w:rPr>
        <w:t xml:space="preserve"> </w:t>
      </w:r>
      <w:r w:rsidRPr="00C603D6">
        <w:rPr>
          <w:lang w:val="en-GB"/>
        </w:rPr>
        <w:t>such as education, health and scientific research.</w:t>
      </w:r>
    </w:p>
    <w:p w14:paraId="5B829089" w14:textId="2E43CF5B" w:rsidR="0074182A" w:rsidRPr="00C603D6" w:rsidRDefault="0074182A" w:rsidP="00C243B9">
      <w:pPr>
        <w:pStyle w:val="Title"/>
        <w:spacing w:line="360" w:lineRule="auto"/>
        <w:jc w:val="left"/>
        <w:rPr>
          <w:b/>
          <w:bCs/>
        </w:rPr>
      </w:pPr>
      <w:r w:rsidRPr="00C603D6">
        <w:rPr>
          <w:b/>
          <w:bCs/>
        </w:rPr>
        <w:t xml:space="preserve">Personal evaluation and reflection on the rules of Academic Integrity, specifically discussing my experiences of the practicalities of writing this review </w:t>
      </w:r>
    </w:p>
    <w:p w14:paraId="184245ED" w14:textId="5EA212F8" w:rsidR="006440AA" w:rsidRPr="00C603D6" w:rsidRDefault="00880E02" w:rsidP="00C243B9">
      <w:pPr>
        <w:spacing w:line="360" w:lineRule="auto"/>
        <w:rPr>
          <w:lang w:val="en-GB"/>
        </w:rPr>
      </w:pPr>
      <w:r>
        <w:rPr>
          <w:lang w:val="en-GB"/>
        </w:rPr>
        <w:t xml:space="preserve">Guiding by the </w:t>
      </w:r>
      <w:r w:rsidR="006440AA" w:rsidRPr="00C603D6">
        <w:rPr>
          <w:lang w:val="en-GB"/>
        </w:rPr>
        <w:t>University</w:t>
      </w:r>
      <w:r>
        <w:rPr>
          <w:lang w:val="en-GB"/>
        </w:rPr>
        <w:t xml:space="preserve"> rules</w:t>
      </w:r>
      <w:r w:rsidR="006440AA" w:rsidRPr="00C603D6">
        <w:rPr>
          <w:lang w:val="en-GB"/>
        </w:rPr>
        <w:t xml:space="preserve"> </w:t>
      </w:r>
      <w:r w:rsidR="00834C55">
        <w:rPr>
          <w:lang w:val="en-GB"/>
        </w:rPr>
        <w:t>for</w:t>
      </w:r>
      <w:r w:rsidR="00AD3B8C">
        <w:rPr>
          <w:lang w:val="en-GB"/>
        </w:rPr>
        <w:t xml:space="preserve"> the </w:t>
      </w:r>
      <w:r w:rsidR="006440AA" w:rsidRPr="00C603D6">
        <w:rPr>
          <w:lang w:val="en-GB"/>
        </w:rPr>
        <w:t>academic integrity, we made it clear from the beginning as a team that we would fully compromise with them.</w:t>
      </w:r>
      <w:r w:rsidR="00DF7414" w:rsidRPr="00C603D6">
        <w:rPr>
          <w:lang w:val="en-GB"/>
        </w:rPr>
        <w:t xml:space="preserve"> </w:t>
      </w:r>
      <w:r w:rsidR="00DF7414" w:rsidRPr="00C603D6">
        <w:t>S</w:t>
      </w:r>
      <w:r w:rsidR="00DF7414" w:rsidRPr="00C603D6">
        <w:rPr>
          <w:lang w:val="en-GB"/>
        </w:rPr>
        <w:t>o</w:t>
      </w:r>
      <w:r w:rsidR="00374D14" w:rsidRPr="00C603D6">
        <w:rPr>
          <w:lang w:val="en-GB"/>
        </w:rPr>
        <w:t>,</w:t>
      </w:r>
      <w:r w:rsidR="00DF7414" w:rsidRPr="00C603D6">
        <w:rPr>
          <w:lang w:val="en-GB"/>
        </w:rPr>
        <w:t xml:space="preserve"> we </w:t>
      </w:r>
      <w:r w:rsidR="00374D14" w:rsidRPr="00C603D6">
        <w:t>set</w:t>
      </w:r>
      <w:r w:rsidR="00DF7414" w:rsidRPr="00C603D6">
        <w:t xml:space="preserve"> </w:t>
      </w:r>
      <w:r w:rsidR="00DF7414" w:rsidRPr="00C603D6">
        <w:rPr>
          <w:lang w:val="en-GB"/>
        </w:rPr>
        <w:t xml:space="preserve">some </w:t>
      </w:r>
      <w:r w:rsidR="002B3E81">
        <w:t>standards</w:t>
      </w:r>
      <w:r w:rsidR="00DF7414" w:rsidRPr="00C603D6">
        <w:rPr>
          <w:lang w:val="en-GB"/>
        </w:rPr>
        <w:t xml:space="preserve"> between us so as not to break these rules during</w:t>
      </w:r>
      <w:r w:rsidR="004F4941" w:rsidRPr="00C603D6">
        <w:rPr>
          <w:lang w:val="en-GB"/>
        </w:rPr>
        <w:t xml:space="preserve"> our workflow.</w:t>
      </w:r>
      <w:r w:rsidR="0014426C" w:rsidRPr="00C603D6">
        <w:rPr>
          <w:lang w:val="en-GB"/>
        </w:rPr>
        <w:t xml:space="preserve"> I personally complied with all the rules provided </w:t>
      </w:r>
      <w:r w:rsidR="0014426C" w:rsidRPr="00C603D6">
        <w:t>by the academic integrity. I cited all the sources I used (both scientific papers/articles and images) and do not belong to me.</w:t>
      </w:r>
      <w:r w:rsidR="0014426C" w:rsidRPr="00C603D6">
        <w:rPr>
          <w:lang w:val="en-GB"/>
        </w:rPr>
        <w:t xml:space="preserve"> </w:t>
      </w:r>
      <w:r w:rsidR="0014426C" w:rsidRPr="00C603D6">
        <w:t>Even</w:t>
      </w:r>
      <w:r w:rsidR="0014426C" w:rsidRPr="00C603D6">
        <w:rPr>
          <w:lang w:val="en-GB"/>
        </w:rPr>
        <w:t xml:space="preserve"> when it was deemed necessary to use some pieces from another work, I tried to </w:t>
      </w:r>
      <w:r w:rsidR="00482364" w:rsidRPr="00C603D6">
        <w:rPr>
          <w:lang w:val="en-GB"/>
        </w:rPr>
        <w:t>modify</w:t>
      </w:r>
      <w:r w:rsidR="0014426C" w:rsidRPr="00C603D6">
        <w:rPr>
          <w:lang w:val="en-GB"/>
        </w:rPr>
        <w:t xml:space="preserve"> the content and of course always in the end I referred to the original work</w:t>
      </w:r>
      <w:r w:rsidR="00AA37A6" w:rsidRPr="00C603D6">
        <w:rPr>
          <w:lang w:val="en-GB"/>
        </w:rPr>
        <w:t>.</w:t>
      </w:r>
      <w:r w:rsidR="00C226C8" w:rsidRPr="00C603D6">
        <w:rPr>
          <w:lang w:val="en-GB"/>
        </w:rPr>
        <w:t xml:space="preserve"> Furthermore,</w:t>
      </w:r>
      <w:r w:rsidR="00443F60" w:rsidRPr="00C603D6">
        <w:rPr>
          <w:lang w:val="en-GB"/>
        </w:rPr>
        <w:t xml:space="preserve"> I believe that </w:t>
      </w:r>
      <w:r w:rsidR="00240B7A">
        <w:rPr>
          <w:lang w:val="en-GB"/>
        </w:rPr>
        <w:t xml:space="preserve">the content of a work that </w:t>
      </w:r>
      <w:r w:rsidR="00443F60" w:rsidRPr="00C603D6">
        <w:rPr>
          <w:lang w:val="en-GB"/>
        </w:rPr>
        <w:t xml:space="preserve">is based solely on </w:t>
      </w:r>
      <w:r w:rsidR="00BA27BE">
        <w:t xml:space="preserve">other </w:t>
      </w:r>
      <w:r w:rsidR="00443F60" w:rsidRPr="00C603D6">
        <w:rPr>
          <w:lang w:val="en-GB"/>
        </w:rPr>
        <w:t>sources</w:t>
      </w:r>
      <w:r w:rsidR="00032F7A" w:rsidRPr="00C603D6">
        <w:rPr>
          <w:lang w:val="en-GB"/>
        </w:rPr>
        <w:t xml:space="preserve">, </w:t>
      </w:r>
      <w:r w:rsidR="00443F60" w:rsidRPr="00C603D6">
        <w:rPr>
          <w:lang w:val="en-GB"/>
        </w:rPr>
        <w:t>is impossible not to</w:t>
      </w:r>
      <w:r w:rsidR="00032F7A" w:rsidRPr="00C603D6">
        <w:rPr>
          <w:lang w:val="en-GB"/>
        </w:rPr>
        <w:t xml:space="preserve"> contain</w:t>
      </w:r>
      <w:r w:rsidR="00443F60" w:rsidRPr="00C603D6">
        <w:rPr>
          <w:lang w:val="en-GB"/>
        </w:rPr>
        <w:t xml:space="preserve"> </w:t>
      </w:r>
      <w:r w:rsidR="000317DB" w:rsidRPr="00C603D6">
        <w:rPr>
          <w:lang w:val="en-GB"/>
        </w:rPr>
        <w:t>pieces</w:t>
      </w:r>
      <w:r w:rsidR="00032F7A" w:rsidRPr="00C603D6">
        <w:rPr>
          <w:lang w:val="en-GB"/>
        </w:rPr>
        <w:t xml:space="preserve"> of</w:t>
      </w:r>
      <w:r w:rsidR="00443F60" w:rsidRPr="00C603D6">
        <w:rPr>
          <w:lang w:val="en-GB"/>
        </w:rPr>
        <w:t xml:space="preserve"> the </w:t>
      </w:r>
      <w:r w:rsidR="00032F7A" w:rsidRPr="00C603D6">
        <w:rPr>
          <w:lang w:val="en-GB"/>
        </w:rPr>
        <w:t>initial</w:t>
      </w:r>
      <w:r w:rsidR="00443F60" w:rsidRPr="00C603D6">
        <w:rPr>
          <w:lang w:val="en-GB"/>
        </w:rPr>
        <w:t xml:space="preserve"> work. This does not mean, that the entire content </w:t>
      </w:r>
      <w:r w:rsidR="00530C95">
        <w:rPr>
          <w:lang w:val="en-GB"/>
        </w:rPr>
        <w:t>should be</w:t>
      </w:r>
      <w:r w:rsidR="00443F60" w:rsidRPr="00C603D6">
        <w:rPr>
          <w:lang w:val="en-GB"/>
        </w:rPr>
        <w:t xml:space="preserve"> a </w:t>
      </w:r>
      <w:r w:rsidR="00D14441">
        <w:rPr>
          <w:lang w:val="en-GB"/>
        </w:rPr>
        <w:t>pure</w:t>
      </w:r>
      <w:r w:rsidR="00443F60" w:rsidRPr="00C603D6">
        <w:rPr>
          <w:lang w:val="en-GB"/>
        </w:rPr>
        <w:t xml:space="preserve"> copy of the </w:t>
      </w:r>
      <w:r w:rsidR="00032F7A" w:rsidRPr="00C603D6">
        <w:rPr>
          <w:lang w:val="en-GB"/>
        </w:rPr>
        <w:t>initial</w:t>
      </w:r>
      <w:r w:rsidR="00443F60" w:rsidRPr="00C603D6">
        <w:rPr>
          <w:lang w:val="en-GB"/>
        </w:rPr>
        <w:t xml:space="preserve"> work. So</w:t>
      </w:r>
      <w:r w:rsidR="00032F7A" w:rsidRPr="00C603D6">
        <w:rPr>
          <w:lang w:val="en-GB"/>
        </w:rPr>
        <w:t>,</w:t>
      </w:r>
      <w:r w:rsidR="00443F60" w:rsidRPr="00C603D6">
        <w:rPr>
          <w:lang w:val="en-GB"/>
        </w:rPr>
        <w:t xml:space="preserve"> </w:t>
      </w:r>
      <w:r w:rsidR="00032F7A" w:rsidRPr="00C603D6">
        <w:rPr>
          <w:lang w:val="en-GB"/>
        </w:rPr>
        <w:t>my goal was to u</w:t>
      </w:r>
      <w:r w:rsidR="00443F60" w:rsidRPr="00C603D6">
        <w:rPr>
          <w:lang w:val="en-GB"/>
        </w:rPr>
        <w:t xml:space="preserve">se the sources I </w:t>
      </w:r>
      <w:r w:rsidR="00A00824">
        <w:rPr>
          <w:lang w:val="en-GB"/>
        </w:rPr>
        <w:t xml:space="preserve">found </w:t>
      </w:r>
      <w:r w:rsidR="00443F60" w:rsidRPr="00C603D6">
        <w:rPr>
          <w:lang w:val="en-GB"/>
        </w:rPr>
        <w:t xml:space="preserve">so that I could draw </w:t>
      </w:r>
      <w:r w:rsidR="00032F7A" w:rsidRPr="00C603D6">
        <w:rPr>
          <w:lang w:val="en-GB"/>
        </w:rPr>
        <w:t xml:space="preserve">a </w:t>
      </w:r>
      <w:r w:rsidR="00944E68" w:rsidRPr="00C603D6">
        <w:rPr>
          <w:lang w:val="en-GB"/>
        </w:rPr>
        <w:t>conclusion</w:t>
      </w:r>
      <w:r w:rsidR="00443F60" w:rsidRPr="00C603D6">
        <w:rPr>
          <w:lang w:val="en-GB"/>
        </w:rPr>
        <w:t xml:space="preserve"> and not </w:t>
      </w:r>
      <w:r w:rsidR="00032F7A" w:rsidRPr="00C603D6">
        <w:rPr>
          <w:lang w:val="en-GB"/>
        </w:rPr>
        <w:t xml:space="preserve">to </w:t>
      </w:r>
      <w:r w:rsidR="001F36A1">
        <w:rPr>
          <w:lang w:val="en-GB"/>
        </w:rPr>
        <w:t xml:space="preserve">completely </w:t>
      </w:r>
      <w:r w:rsidR="00443F60" w:rsidRPr="00C603D6">
        <w:rPr>
          <w:lang w:val="en-GB"/>
        </w:rPr>
        <w:t>copy</w:t>
      </w:r>
      <w:r w:rsidR="001F36A1">
        <w:rPr>
          <w:lang w:val="en-GB"/>
        </w:rPr>
        <w:t xml:space="preserve"> </w:t>
      </w:r>
      <w:r w:rsidR="00443F60" w:rsidRPr="00C603D6">
        <w:rPr>
          <w:lang w:val="en-GB"/>
        </w:rPr>
        <w:t>them.</w:t>
      </w:r>
      <w:r w:rsidR="003B2538" w:rsidRPr="00C603D6">
        <w:t xml:space="preserve"> The similarity index we achieved during the draft submission was quite </w:t>
      </w:r>
      <w:r w:rsidR="007F3622">
        <w:t>sufficient</w:t>
      </w:r>
      <w:r w:rsidR="003B2538" w:rsidRPr="00C603D6">
        <w:t xml:space="preserve"> (18%). This </w:t>
      </w:r>
      <w:r w:rsidR="008C7A16">
        <w:t>number</w:t>
      </w:r>
      <w:r w:rsidR="003B2538" w:rsidRPr="00C603D6">
        <w:t xml:space="preserve"> confirmed that we </w:t>
      </w:r>
      <w:r w:rsidR="00964C78">
        <w:t xml:space="preserve">indeed </w:t>
      </w:r>
      <w:r w:rsidR="003B2538" w:rsidRPr="00C603D6">
        <w:t>complied with the rules we had set and responded accordingly.</w:t>
      </w:r>
      <w:r w:rsidR="00CD391D" w:rsidRPr="00C603D6">
        <w:rPr>
          <w:lang w:val="en-GB"/>
        </w:rPr>
        <w:t xml:space="preserve"> </w:t>
      </w:r>
      <w:r w:rsidR="00CD391D" w:rsidRPr="00C603D6">
        <w:t>Thus,</w:t>
      </w:r>
      <w:r w:rsidR="00CD391D" w:rsidRPr="00C603D6">
        <w:rPr>
          <w:lang w:val="en-GB"/>
        </w:rPr>
        <w:t xml:space="preserve"> we decided to move in the same way for the rest of the coursework.</w:t>
      </w:r>
    </w:p>
    <w:sectPr w:rsidR="006440AA" w:rsidRPr="00C603D6" w:rsidSect="000A1560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C5736" w14:textId="77777777" w:rsidR="00670399" w:rsidRDefault="00670399">
      <w:pPr>
        <w:spacing w:line="240" w:lineRule="auto"/>
      </w:pPr>
      <w:r>
        <w:separator/>
      </w:r>
    </w:p>
  </w:endnote>
  <w:endnote w:type="continuationSeparator" w:id="0">
    <w:p w14:paraId="03D14CF1" w14:textId="77777777" w:rsidR="00670399" w:rsidRDefault="00670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5158A" w14:textId="77777777" w:rsidR="00670399" w:rsidRDefault="00670399">
      <w:pPr>
        <w:spacing w:line="240" w:lineRule="auto"/>
      </w:pPr>
      <w:r>
        <w:separator/>
      </w:r>
    </w:p>
  </w:footnote>
  <w:footnote w:type="continuationSeparator" w:id="0">
    <w:p w14:paraId="54D74FF3" w14:textId="77777777" w:rsidR="00670399" w:rsidRDefault="00670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BD612" w14:textId="58AE2CD5" w:rsidR="00184CD1" w:rsidRDefault="00670399">
    <w:pPr>
      <w:pStyle w:val="Header"/>
    </w:pPr>
    <w:sdt>
      <w:sdtPr>
        <w:id w:val="1568531701"/>
        <w:placeholder>
          <w:docPart w:val="00F3C8C08A46A045B5C967DC0FCC887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4182A">
          <w:t>ELEC6259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2941" w14:textId="04DCBFC4" w:rsidR="00184CD1" w:rsidRDefault="00670399">
    <w:pPr>
      <w:pStyle w:val="Header"/>
    </w:pPr>
    <w:sdt>
      <w:sdtPr>
        <w:id w:val="-348181431"/>
        <w:placeholder>
          <w:docPart w:val="07C17ACCED829049BD14B1BD1F71ED4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4182A">
          <w:t>ELEC6259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D139D3"/>
    <w:multiLevelType w:val="multilevel"/>
    <w:tmpl w:val="417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28736E"/>
    <w:multiLevelType w:val="multilevel"/>
    <w:tmpl w:val="05C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7D241AD9"/>
    <w:multiLevelType w:val="hybridMultilevel"/>
    <w:tmpl w:val="38AEC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2A"/>
    <w:rsid w:val="000317DB"/>
    <w:rsid w:val="00032F7A"/>
    <w:rsid w:val="00043EF9"/>
    <w:rsid w:val="0006545A"/>
    <w:rsid w:val="00095390"/>
    <w:rsid w:val="000A1560"/>
    <w:rsid w:val="000A7A17"/>
    <w:rsid w:val="000D1AEB"/>
    <w:rsid w:val="000D3B33"/>
    <w:rsid w:val="000D7740"/>
    <w:rsid w:val="000E2BB6"/>
    <w:rsid w:val="00106FA6"/>
    <w:rsid w:val="0014426C"/>
    <w:rsid w:val="00175FD5"/>
    <w:rsid w:val="00184CD1"/>
    <w:rsid w:val="00184CEA"/>
    <w:rsid w:val="0019201F"/>
    <w:rsid w:val="001A0A6F"/>
    <w:rsid w:val="001C62FD"/>
    <w:rsid w:val="001E40E4"/>
    <w:rsid w:val="001F36A1"/>
    <w:rsid w:val="00210A42"/>
    <w:rsid w:val="00226A7C"/>
    <w:rsid w:val="00240B7A"/>
    <w:rsid w:val="002B3E81"/>
    <w:rsid w:val="002E0401"/>
    <w:rsid w:val="00306C29"/>
    <w:rsid w:val="00351B85"/>
    <w:rsid w:val="00353FE7"/>
    <w:rsid w:val="00374D14"/>
    <w:rsid w:val="00375B82"/>
    <w:rsid w:val="003B2538"/>
    <w:rsid w:val="003F46C8"/>
    <w:rsid w:val="00412E46"/>
    <w:rsid w:val="004166D9"/>
    <w:rsid w:val="004252BE"/>
    <w:rsid w:val="00443F60"/>
    <w:rsid w:val="00475E5B"/>
    <w:rsid w:val="00482364"/>
    <w:rsid w:val="00490C00"/>
    <w:rsid w:val="004926FD"/>
    <w:rsid w:val="004F4941"/>
    <w:rsid w:val="005173BE"/>
    <w:rsid w:val="00530C95"/>
    <w:rsid w:val="00592427"/>
    <w:rsid w:val="00594CD1"/>
    <w:rsid w:val="005D66D8"/>
    <w:rsid w:val="006223C6"/>
    <w:rsid w:val="006440AA"/>
    <w:rsid w:val="006600EF"/>
    <w:rsid w:val="00670399"/>
    <w:rsid w:val="006874B5"/>
    <w:rsid w:val="00694E88"/>
    <w:rsid w:val="0069583C"/>
    <w:rsid w:val="006B2CB1"/>
    <w:rsid w:val="006E0512"/>
    <w:rsid w:val="006F6F2D"/>
    <w:rsid w:val="00716E38"/>
    <w:rsid w:val="00733EB8"/>
    <w:rsid w:val="0074182A"/>
    <w:rsid w:val="00772BC5"/>
    <w:rsid w:val="007757CE"/>
    <w:rsid w:val="007A2C1C"/>
    <w:rsid w:val="007A5426"/>
    <w:rsid w:val="007F3622"/>
    <w:rsid w:val="00811D1A"/>
    <w:rsid w:val="00820409"/>
    <w:rsid w:val="00834C55"/>
    <w:rsid w:val="00855E85"/>
    <w:rsid w:val="00880E02"/>
    <w:rsid w:val="008C016E"/>
    <w:rsid w:val="008C7A16"/>
    <w:rsid w:val="008D7151"/>
    <w:rsid w:val="008E0C27"/>
    <w:rsid w:val="008F020A"/>
    <w:rsid w:val="008F1155"/>
    <w:rsid w:val="00944E68"/>
    <w:rsid w:val="00953177"/>
    <w:rsid w:val="00964C78"/>
    <w:rsid w:val="009C77E4"/>
    <w:rsid w:val="009D3842"/>
    <w:rsid w:val="009E6E86"/>
    <w:rsid w:val="00A00824"/>
    <w:rsid w:val="00A234C2"/>
    <w:rsid w:val="00A31D46"/>
    <w:rsid w:val="00A35634"/>
    <w:rsid w:val="00A82FD9"/>
    <w:rsid w:val="00AA37A6"/>
    <w:rsid w:val="00AB526A"/>
    <w:rsid w:val="00AD3B8C"/>
    <w:rsid w:val="00AD6775"/>
    <w:rsid w:val="00AF70E5"/>
    <w:rsid w:val="00B20754"/>
    <w:rsid w:val="00B314F2"/>
    <w:rsid w:val="00B608A7"/>
    <w:rsid w:val="00B610E4"/>
    <w:rsid w:val="00B77D53"/>
    <w:rsid w:val="00B95214"/>
    <w:rsid w:val="00BA27BE"/>
    <w:rsid w:val="00BB0102"/>
    <w:rsid w:val="00BF28AE"/>
    <w:rsid w:val="00C02B9F"/>
    <w:rsid w:val="00C20E1B"/>
    <w:rsid w:val="00C226C8"/>
    <w:rsid w:val="00C243B9"/>
    <w:rsid w:val="00C50695"/>
    <w:rsid w:val="00C603D6"/>
    <w:rsid w:val="00C677FA"/>
    <w:rsid w:val="00C81177"/>
    <w:rsid w:val="00CB7131"/>
    <w:rsid w:val="00CC2E6D"/>
    <w:rsid w:val="00CD391D"/>
    <w:rsid w:val="00CE214E"/>
    <w:rsid w:val="00D06848"/>
    <w:rsid w:val="00D14441"/>
    <w:rsid w:val="00D152FD"/>
    <w:rsid w:val="00D22C41"/>
    <w:rsid w:val="00D4634F"/>
    <w:rsid w:val="00D91570"/>
    <w:rsid w:val="00D92189"/>
    <w:rsid w:val="00DA737A"/>
    <w:rsid w:val="00DB7ABD"/>
    <w:rsid w:val="00DC24A1"/>
    <w:rsid w:val="00DD51E5"/>
    <w:rsid w:val="00DF474F"/>
    <w:rsid w:val="00DF7414"/>
    <w:rsid w:val="00E06B3F"/>
    <w:rsid w:val="00E60BA8"/>
    <w:rsid w:val="00E84663"/>
    <w:rsid w:val="00E87026"/>
    <w:rsid w:val="00EB2BE0"/>
    <w:rsid w:val="00F3151B"/>
    <w:rsid w:val="00F36F6B"/>
    <w:rsid w:val="00F37340"/>
    <w:rsid w:val="00F827ED"/>
    <w:rsid w:val="00F84BEE"/>
    <w:rsid w:val="00F92319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5C696"/>
  <w15:chartTrackingRefBased/>
  <w15:docId w15:val="{9E33B95D-AC41-D64F-A7C1-15DF772D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DF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giam/Library/Containers/com.microsoft.Word/Data/Library/Application%20Support/Microsoft/Office/16.0/DTS/en-GB%7b20EC0F38-9E0F-694F-AE58-19E49F5D39A8%7d/%7b98F4B523-EF81-5A49-83F8-D47FF5EA2981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F3C8C08A46A045B5C967DC0FC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05D7A-FA77-9147-90A1-F1D82B9410D7}"/>
      </w:docPartPr>
      <w:docPartBody>
        <w:p w:rsidR="00197350" w:rsidRDefault="00F077B8">
          <w:pPr>
            <w:pStyle w:val="00F3C8C08A46A045B5C967DC0FCC8874"/>
          </w:pPr>
          <w:r>
            <w:rPr>
              <w:lang w:bidi="en-GB"/>
            </w:rPr>
            <w:t>Row Heading</w:t>
          </w:r>
        </w:p>
      </w:docPartBody>
    </w:docPart>
    <w:docPart>
      <w:docPartPr>
        <w:name w:val="07C17ACCED829049BD14B1BD1F71E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59C60-0031-0F47-B05B-C35DDABA03D6}"/>
      </w:docPartPr>
      <w:docPartBody>
        <w:p w:rsidR="00197350" w:rsidRDefault="00F077B8">
          <w:pPr>
            <w:pStyle w:val="07C17ACCED829049BD14B1BD1F71ED44"/>
          </w:pPr>
          <w:r>
            <w:rPr>
              <w:lang w:bidi="en-GB"/>
            </w:rP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B8"/>
    <w:rsid w:val="00197350"/>
    <w:rsid w:val="008172A4"/>
    <w:rsid w:val="00B1348A"/>
    <w:rsid w:val="00F0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00F3C8C08A46A045B5C967DC0FCC8874">
    <w:name w:val="00F3C8C08A46A045B5C967DC0FCC8874"/>
  </w:style>
  <w:style w:type="paragraph" w:customStyle="1" w:styleId="07C17ACCED829049BD14B1BD1F71ED44">
    <w:name w:val="07C17ACCED829049BD14B1BD1F71ED44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ELEC6259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{98F4B523-EF81-5A49-83F8-D47FF5EA2981}tf10002092.dotx</Template>
  <TotalTime>104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giamouridis g. (gg1e20)</cp:lastModifiedBy>
  <cp:revision>132</cp:revision>
  <dcterms:created xsi:type="dcterms:W3CDTF">2021-01-14T10:47:00Z</dcterms:created>
  <dcterms:modified xsi:type="dcterms:W3CDTF">2021-01-14T20:31:00Z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